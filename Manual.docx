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244A" w14:textId="4C2293A0" w:rsidR="00B7415E" w:rsidRPr="002433A1" w:rsidRDefault="00B76E23">
      <w:pPr>
        <w:rPr>
          <w:rFonts w:asciiTheme="minorHAnsi" w:hAnsiTheme="minorHAnsi"/>
          <w:b/>
          <w:sz w:val="24"/>
        </w:rPr>
      </w:pPr>
      <w:bookmarkStart w:id="0" w:name="DocType"/>
      <w:r>
        <w:rPr>
          <w:rFonts w:asciiTheme="minorHAnsi" w:hAnsiTheme="minorHAnsi"/>
          <w:b/>
          <w:sz w:val="24"/>
        </w:rPr>
        <w:t>Installation Info</w:t>
      </w:r>
    </w:p>
    <w:p w14:paraId="087D494E" w14:textId="780B1EF9" w:rsidR="00B76E23" w:rsidRDefault="00B76E23" w:rsidP="004B340C">
      <w:pPr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>The application has been installed at:</w:t>
      </w:r>
    </w:p>
    <w:p w14:paraId="5DB041AC" w14:textId="317AC573" w:rsidR="00B76E23" w:rsidRDefault="00B76E23" w:rsidP="004B340C">
      <w:pPr>
        <w:rPr>
          <w:rFonts w:asciiTheme="minorHAnsi" w:hAnsiTheme="minorHAnsi"/>
          <w:color w:val="E36C0A" w:themeColor="accent6" w:themeShade="BF"/>
        </w:rPr>
      </w:pPr>
      <w:r w:rsidRPr="00B76E23">
        <w:rPr>
          <w:rFonts w:asciiTheme="minorHAnsi" w:hAnsiTheme="minorHAnsi"/>
          <w:color w:val="E36C0A" w:themeColor="accent6" w:themeShade="BF"/>
        </w:rPr>
        <w:t>E:\SixS\Transfer Order Auto-Receiver</w:t>
      </w:r>
    </w:p>
    <w:p w14:paraId="4DF58B44" w14:textId="5FEC9C46" w:rsidR="00B76E23" w:rsidRDefault="00B76E23" w:rsidP="004B340C">
      <w:pPr>
        <w:rPr>
          <w:rFonts w:asciiTheme="minorHAnsi" w:hAnsiTheme="minorHAnsi"/>
          <w:color w:val="E36C0A" w:themeColor="accent6" w:themeShade="BF"/>
        </w:rPr>
      </w:pPr>
    </w:p>
    <w:p w14:paraId="13340AD7" w14:textId="0EB46CF2" w:rsidR="00B76E23" w:rsidRPr="00127569" w:rsidRDefault="00B76E23" w:rsidP="004B340C">
      <w:pPr>
        <w:rPr>
          <w:rFonts w:asciiTheme="minorHAnsi" w:eastAsia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 xml:space="preserve">There are a </w:t>
      </w:r>
      <w:r w:rsidRPr="00127569">
        <w:rPr>
          <w:rFonts w:asciiTheme="minorHAnsi" w:eastAsiaTheme="minorHAnsi" w:hAnsiTheme="minorHAnsi"/>
          <w:color w:val="E36C0A" w:themeColor="accent6" w:themeShade="BF"/>
        </w:rPr>
        <w:t>couple notable files located in this folder:</w:t>
      </w:r>
    </w:p>
    <w:p w14:paraId="4DEDCC96" w14:textId="77777777" w:rsidR="00B76E23" w:rsidRPr="00127569" w:rsidRDefault="00B76E23" w:rsidP="00B76E23">
      <w:pPr>
        <w:pStyle w:val="ListParagraph"/>
        <w:numPr>
          <w:ilvl w:val="0"/>
          <w:numId w:val="35"/>
        </w:numPr>
        <w:rPr>
          <w:rFonts w:asciiTheme="minorHAnsi" w:hAnsiTheme="minorHAnsi"/>
          <w:color w:val="E36C0A" w:themeColor="accent6" w:themeShade="BF"/>
        </w:rPr>
      </w:pPr>
      <w:r w:rsidRPr="00B76E23">
        <w:rPr>
          <w:rFonts w:asciiTheme="minorHAnsi" w:hAnsiTheme="minorHAnsi"/>
          <w:color w:val="E36C0A" w:themeColor="accent6" w:themeShade="BF"/>
        </w:rPr>
        <w:t>AutoReceiver.exe</w:t>
      </w:r>
    </w:p>
    <w:p w14:paraId="573ED4CB" w14:textId="0B0ACE27" w:rsidR="00B76E23" w:rsidRPr="00127569" w:rsidRDefault="00B76E23" w:rsidP="00B76E23">
      <w:pPr>
        <w:pStyle w:val="ListParagraph"/>
        <w:numPr>
          <w:ilvl w:val="1"/>
          <w:numId w:val="35"/>
        </w:numPr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>T</w:t>
      </w:r>
      <w:r w:rsidRPr="00B76E23">
        <w:rPr>
          <w:rFonts w:asciiTheme="minorHAnsi" w:hAnsiTheme="minorHAnsi"/>
          <w:color w:val="E36C0A" w:themeColor="accent6" w:themeShade="BF"/>
        </w:rPr>
        <w:t xml:space="preserve">he main executable. </w:t>
      </w:r>
      <w:r>
        <w:rPr>
          <w:rFonts w:asciiTheme="minorHAnsi" w:hAnsiTheme="minorHAnsi"/>
          <w:color w:val="E36C0A" w:themeColor="accent6" w:themeShade="BF"/>
        </w:rPr>
        <w:t>This is the program that need to be fired by the schedule.</w:t>
      </w:r>
    </w:p>
    <w:p w14:paraId="2AAF47EC" w14:textId="50279933" w:rsidR="00B76E23" w:rsidRPr="00127569" w:rsidRDefault="00B76E23" w:rsidP="00B76E23">
      <w:pPr>
        <w:pStyle w:val="ListParagraph"/>
        <w:numPr>
          <w:ilvl w:val="0"/>
          <w:numId w:val="35"/>
        </w:numPr>
        <w:rPr>
          <w:rFonts w:asciiTheme="minorHAnsi" w:hAnsiTheme="minorHAnsi"/>
          <w:color w:val="E36C0A" w:themeColor="accent6" w:themeShade="BF"/>
        </w:rPr>
      </w:pPr>
      <w:proofErr w:type="spellStart"/>
      <w:r>
        <w:rPr>
          <w:rFonts w:asciiTheme="minorHAnsi" w:hAnsiTheme="minorHAnsi"/>
          <w:color w:val="E36C0A" w:themeColor="accent6" w:themeShade="BF"/>
        </w:rPr>
        <w:t>AutoReceiever.exe.config</w:t>
      </w:r>
      <w:proofErr w:type="spellEnd"/>
    </w:p>
    <w:p w14:paraId="1A2D23A1" w14:textId="41899284" w:rsidR="00B76E23" w:rsidRPr="00127569" w:rsidRDefault="00127569" w:rsidP="00B76E23">
      <w:pPr>
        <w:pStyle w:val="ListParagraph"/>
        <w:numPr>
          <w:ilvl w:val="1"/>
          <w:numId w:val="35"/>
        </w:numPr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 xml:space="preserve">The primary configuration </w:t>
      </w:r>
      <w:proofErr w:type="gramStart"/>
      <w:r>
        <w:rPr>
          <w:rFonts w:asciiTheme="minorHAnsi" w:hAnsiTheme="minorHAnsi"/>
          <w:color w:val="E36C0A" w:themeColor="accent6" w:themeShade="BF"/>
        </w:rPr>
        <w:t>file</w:t>
      </w:r>
      <w:proofErr w:type="gramEnd"/>
      <w:r>
        <w:rPr>
          <w:rFonts w:asciiTheme="minorHAnsi" w:hAnsiTheme="minorHAnsi"/>
          <w:color w:val="E36C0A" w:themeColor="accent6" w:themeShade="BF"/>
        </w:rPr>
        <w:t>. This contains the user and password used to connect to Epicor, the instance that will be accessed and other options.</w:t>
      </w:r>
    </w:p>
    <w:p w14:paraId="55C69922" w14:textId="574A919B" w:rsidR="00127569" w:rsidRDefault="00127569" w:rsidP="00127569">
      <w:pPr>
        <w:pStyle w:val="ListParagraph"/>
        <w:numPr>
          <w:ilvl w:val="0"/>
          <w:numId w:val="35"/>
        </w:numPr>
        <w:rPr>
          <w:rFonts w:asciiTheme="minorHAnsi" w:hAnsiTheme="minorHAnsi"/>
          <w:color w:val="E36C0A" w:themeColor="accent6" w:themeShade="BF"/>
        </w:rPr>
      </w:pPr>
      <w:proofErr w:type="spellStart"/>
      <w:r w:rsidRPr="00127569">
        <w:rPr>
          <w:rFonts w:asciiTheme="minorHAnsi" w:hAnsiTheme="minorHAnsi"/>
          <w:color w:val="E36C0A" w:themeColor="accent6" w:themeShade="BF"/>
        </w:rPr>
        <w:t>NLog.config</w:t>
      </w:r>
      <w:proofErr w:type="spellEnd"/>
    </w:p>
    <w:p w14:paraId="62C0C0B2" w14:textId="54BA2218" w:rsidR="00127569" w:rsidRPr="00127569" w:rsidRDefault="00127569" w:rsidP="00127569">
      <w:pPr>
        <w:pStyle w:val="ListParagraph"/>
        <w:numPr>
          <w:ilvl w:val="1"/>
          <w:numId w:val="35"/>
        </w:numPr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>This is the configuration file for the logging. This contains the SMTP server info and the destination email addresses. Additionally, there are options allowing the log to be dumped to a file on disk.</w:t>
      </w:r>
    </w:p>
    <w:p w14:paraId="1454CF37" w14:textId="77777777" w:rsidR="00B76E23" w:rsidRDefault="00B76E23" w:rsidP="00B76E23">
      <w:pPr>
        <w:rPr>
          <w:rFonts w:asciiTheme="minorHAnsi" w:hAnsiTheme="minorHAnsi"/>
          <w:b/>
          <w:sz w:val="24"/>
        </w:rPr>
      </w:pPr>
    </w:p>
    <w:p w14:paraId="1DC6DE76" w14:textId="2680DED1" w:rsidR="00A07099" w:rsidRPr="00B76E23" w:rsidRDefault="00127569" w:rsidP="00B76E23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Scheduling</w:t>
      </w:r>
    </w:p>
    <w:p w14:paraId="7902CA3F" w14:textId="419FD74D" w:rsidR="00C73195" w:rsidRDefault="00127569" w:rsidP="005F0CFB">
      <w:pPr>
        <w:pStyle w:val="BodyText"/>
        <w:spacing w:after="0"/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 xml:space="preserve">All scheduling is handled by the Windows Task Scheduler. </w:t>
      </w:r>
    </w:p>
    <w:p w14:paraId="2C138BB3" w14:textId="60201279" w:rsidR="00127569" w:rsidRDefault="00127569" w:rsidP="005F0CFB">
      <w:pPr>
        <w:pStyle w:val="BodyText"/>
        <w:spacing w:after="0"/>
        <w:rPr>
          <w:rFonts w:asciiTheme="minorHAnsi" w:hAnsiTheme="minorHAnsi"/>
          <w:color w:val="E36C0A" w:themeColor="accent6" w:themeShade="BF"/>
        </w:rPr>
      </w:pPr>
      <w:r w:rsidRPr="00127569">
        <w:rPr>
          <w:rFonts w:asciiTheme="minorHAnsi" w:hAnsiTheme="minorHAnsi"/>
          <w:color w:val="E36C0A" w:themeColor="accent6" w:themeShade="BF"/>
        </w:rPr>
        <w:drawing>
          <wp:inline distT="0" distB="0" distL="0" distR="0" wp14:anchorId="3D8C2202" wp14:editId="6E7D8339">
            <wp:extent cx="667512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877" w14:textId="77777777" w:rsidR="00127569" w:rsidRDefault="00127569" w:rsidP="00127569">
      <w:pPr>
        <w:pStyle w:val="BodyText"/>
        <w:numPr>
          <w:ilvl w:val="0"/>
          <w:numId w:val="36"/>
        </w:numPr>
        <w:spacing w:after="0"/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>Manual Execution</w:t>
      </w:r>
    </w:p>
    <w:p w14:paraId="0246957C" w14:textId="5FCED2BA" w:rsidR="00127569" w:rsidRDefault="00127569" w:rsidP="00127569">
      <w:pPr>
        <w:pStyle w:val="BodyText"/>
        <w:numPr>
          <w:ilvl w:val="1"/>
          <w:numId w:val="36"/>
        </w:numPr>
        <w:spacing w:after="0"/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 xml:space="preserve">Right-click the task (“Auto-Receive Transfers”) and select ‘Run’ to initiate an immediate execution. </w:t>
      </w:r>
    </w:p>
    <w:p w14:paraId="0B6FCD04" w14:textId="4C20AF38" w:rsidR="00127569" w:rsidRDefault="00127569" w:rsidP="00127569">
      <w:pPr>
        <w:pStyle w:val="BodyText"/>
        <w:numPr>
          <w:ilvl w:val="0"/>
          <w:numId w:val="36"/>
        </w:numPr>
        <w:spacing w:after="0"/>
        <w:rPr>
          <w:rFonts w:asciiTheme="minorHAnsi" w:hAnsiTheme="minorHAnsi"/>
          <w:color w:val="E36C0A" w:themeColor="accent6" w:themeShade="BF"/>
        </w:rPr>
      </w:pPr>
      <w:r>
        <w:rPr>
          <w:rFonts w:asciiTheme="minorHAnsi" w:hAnsiTheme="minorHAnsi"/>
          <w:color w:val="E36C0A" w:themeColor="accent6" w:themeShade="BF"/>
        </w:rPr>
        <w:t>Schedule Adjustments</w:t>
      </w:r>
    </w:p>
    <w:p w14:paraId="6DDBBEB9" w14:textId="34CE84F4" w:rsidR="00127569" w:rsidRDefault="00127569" w:rsidP="00127569">
      <w:pPr>
        <w:pStyle w:val="BodyText"/>
        <w:numPr>
          <w:ilvl w:val="1"/>
          <w:numId w:val="36"/>
        </w:numPr>
        <w:spacing w:after="0"/>
        <w:rPr>
          <w:rFonts w:asciiTheme="minorHAnsi" w:hAnsiTheme="minorHAnsi"/>
          <w:color w:val="E36C0A" w:themeColor="accent6" w:themeShade="BF"/>
        </w:rPr>
      </w:pPr>
      <w:r w:rsidRPr="00127569">
        <w:rPr>
          <w:rFonts w:asciiTheme="minorHAnsi" w:hAnsiTheme="minorHAnsi"/>
          <w:color w:val="E36C0A" w:themeColor="accent6" w:themeShade="BF"/>
        </w:rPr>
        <w:lastRenderedPageBreak/>
        <w:t xml:space="preserve">Right-click the task and select ‘Properties’. From here you can </w:t>
      </w:r>
      <w:r w:rsidR="00D144D4">
        <w:rPr>
          <w:rFonts w:asciiTheme="minorHAnsi" w:hAnsiTheme="minorHAnsi"/>
          <w:color w:val="E36C0A" w:themeColor="accent6" w:themeShade="BF"/>
        </w:rPr>
        <w:t xml:space="preserve">access </w:t>
      </w:r>
      <w:r w:rsidRPr="00127569">
        <w:rPr>
          <w:rFonts w:asciiTheme="minorHAnsi" w:hAnsiTheme="minorHAnsi"/>
          <w:color w:val="E36C0A" w:themeColor="accent6" w:themeShade="BF"/>
        </w:rPr>
        <w:t>and adjust the scheduling settings.</w:t>
      </w:r>
      <w:r>
        <w:rPr>
          <w:rFonts w:asciiTheme="minorHAnsi" w:hAnsiTheme="minorHAnsi"/>
          <w:color w:val="E36C0A" w:themeColor="accent6" w:themeShade="BF"/>
        </w:rPr>
        <w:br/>
      </w:r>
      <w:r w:rsidRPr="00127569">
        <w:rPr>
          <w:rFonts w:asciiTheme="minorHAnsi" w:hAnsiTheme="minorHAnsi"/>
          <w:color w:val="E36C0A" w:themeColor="accent6" w:themeShade="BF"/>
        </w:rPr>
        <w:drawing>
          <wp:inline distT="0" distB="0" distL="0" distR="0" wp14:anchorId="0AFD35BB" wp14:editId="042D30A2">
            <wp:extent cx="6675120" cy="5727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6F2" w14:textId="77777777" w:rsidR="00D144D4" w:rsidRPr="00127569" w:rsidRDefault="00D144D4" w:rsidP="00D144D4">
      <w:pPr>
        <w:pStyle w:val="BodyText"/>
        <w:spacing w:after="0"/>
        <w:ind w:left="720"/>
        <w:rPr>
          <w:rFonts w:asciiTheme="minorHAnsi" w:hAnsiTheme="minorHAnsi"/>
          <w:color w:val="E36C0A" w:themeColor="accent6" w:themeShade="BF"/>
        </w:rPr>
      </w:pPr>
      <w:bookmarkStart w:id="1" w:name="_GoBack"/>
      <w:bookmarkEnd w:id="1"/>
    </w:p>
    <w:p w14:paraId="1651C2BC" w14:textId="77777777" w:rsidR="00D15201" w:rsidRDefault="00D15201" w:rsidP="005F0CFB">
      <w:pPr>
        <w:pStyle w:val="BodyText"/>
        <w:spacing w:after="0"/>
        <w:rPr>
          <w:rFonts w:asciiTheme="minorHAnsi" w:hAnsiTheme="minorHAnsi"/>
          <w:color w:val="E36C0A" w:themeColor="accent6" w:themeShade="BF"/>
        </w:rPr>
      </w:pPr>
    </w:p>
    <w:p w14:paraId="3DC73CD8" w14:textId="77777777" w:rsidR="00927BF0" w:rsidRPr="00CE613D" w:rsidRDefault="00927BF0" w:rsidP="005F0CFB">
      <w:pPr>
        <w:pStyle w:val="BodyText"/>
        <w:spacing w:after="0"/>
        <w:rPr>
          <w:rFonts w:asciiTheme="minorHAnsi" w:hAnsiTheme="minorHAnsi"/>
          <w:color w:val="E36C0A" w:themeColor="accent6" w:themeShade="BF"/>
        </w:rPr>
      </w:pPr>
    </w:p>
    <w:bookmarkEnd w:id="0"/>
    <w:sectPr w:rsidR="00927BF0" w:rsidRPr="00CE613D" w:rsidSect="007C3491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8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F692E" w14:textId="77777777" w:rsidR="004A3737" w:rsidRDefault="004A3737">
      <w:r>
        <w:separator/>
      </w:r>
    </w:p>
  </w:endnote>
  <w:endnote w:type="continuationSeparator" w:id="0">
    <w:p w14:paraId="7E3C65C1" w14:textId="77777777" w:rsidR="004A3737" w:rsidRDefault="004A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7DB68" w14:textId="77777777" w:rsidR="00327869" w:rsidRDefault="00327869" w:rsidP="0016749D">
    <w:pPr>
      <w:pStyle w:val="Footer"/>
    </w:pPr>
    <w:bookmarkStart w:id="2" w:name="EvenPageFooter"/>
    <w:r>
      <w:t xml:space="preserve">Page </w:t>
    </w:r>
    <w:r w:rsidR="00F42256">
      <w:fldChar w:fldCharType="begin"/>
    </w:r>
    <w:r w:rsidR="00F42256">
      <w:instrText xml:space="preserve"> PAGE  \* MERGEFORMAT </w:instrText>
    </w:r>
    <w:r w:rsidR="00F42256">
      <w:fldChar w:fldCharType="separate"/>
    </w:r>
    <w:r>
      <w:rPr>
        <w:noProof/>
      </w:rPr>
      <w:t>2</w:t>
    </w:r>
    <w:r w:rsidR="00F42256">
      <w:rPr>
        <w:noProof/>
      </w:rPr>
      <w:fldChar w:fldCharType="end"/>
    </w:r>
    <w:r>
      <w:tab/>
      <w:t>Epicor Software Corporation</w:t>
    </w:r>
    <w:r>
      <w:tab/>
      <w:t>REV 0: 8/12/2004</w:t>
    </w:r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E415E" w14:textId="35C76389" w:rsidR="00327869" w:rsidRDefault="00486AA0" w:rsidP="00B31B90">
    <w:pPr>
      <w:pStyle w:val="Footer"/>
      <w:tabs>
        <w:tab w:val="clear" w:pos="8640"/>
        <w:tab w:val="right" w:pos="10206"/>
      </w:tabs>
      <w:jc w:val="right"/>
      <w:rPr>
        <w:rStyle w:val="PageNumber"/>
      </w:rPr>
    </w:pPr>
    <w:r>
      <w:rPr>
        <w:noProof/>
      </w:rPr>
      <w:drawing>
        <wp:inline distT="0" distB="0" distL="0" distR="0" wp14:anchorId="6CAA4B2F" wp14:editId="5C1334FF">
          <wp:extent cx="1466850" cy="457200"/>
          <wp:effectExtent l="0" t="0" r="0" b="0"/>
          <wp:docPr id="5" name="Picture 5" descr="Epicor-Platinum-Partner-RGB-12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picor-Platinum-Partner-RGB-1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036D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7E4FC44" wp14:editId="56AEB08B">
              <wp:simplePos x="0" y="0"/>
              <wp:positionH relativeFrom="column">
                <wp:posOffset>-369570</wp:posOffset>
              </wp:positionH>
              <wp:positionV relativeFrom="paragraph">
                <wp:posOffset>-107950</wp:posOffset>
              </wp:positionV>
              <wp:extent cx="7781925" cy="0"/>
              <wp:effectExtent l="11430" t="6350" r="7620" b="1270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5AD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29.1pt;margin-top:-8.5pt;width:612.7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" strokecolor="blue" strokeweight="1pt"/>
          </w:pict>
        </mc:Fallback>
      </mc:AlternateContent>
    </w:r>
    <w:r w:rsidR="00B31B90">
      <w:tab/>
    </w:r>
    <w:r w:rsidR="00B31B90">
      <w:tab/>
      <w:t xml:space="preserve">     </w:t>
    </w:r>
    <w:r w:rsidR="00F42256">
      <w:fldChar w:fldCharType="begin"/>
    </w:r>
    <w:r w:rsidR="00F42256">
      <w:instrText xml:space="preserve"> SAVEDATE  \@ "dddd, MMMM dd, yyyy"  \* MERGEFORMAT </w:instrText>
    </w:r>
    <w:r w:rsidR="00F42256">
      <w:fldChar w:fldCharType="separate"/>
    </w:r>
    <w:r w:rsidR="00127569">
      <w:rPr>
        <w:noProof/>
      </w:rPr>
      <w:t>Tuesday, February 13, 2018</w:t>
    </w:r>
    <w:r w:rsidR="00F4225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7638" w14:textId="77777777" w:rsidR="00327869" w:rsidRDefault="00327869">
    <w:pPr>
      <w:pStyle w:val="Footer"/>
    </w:pPr>
    <w:bookmarkStart w:id="4" w:name="FirstPageFooter"/>
    <w:r>
      <w:t>REV 0: 8/12/2004</w:t>
    </w:r>
    <w:r>
      <w:tab/>
      <w:t>Epicor Software Corporation</w:t>
    </w:r>
    <w:r>
      <w:tab/>
      <w:t xml:space="preserve">Page </w:t>
    </w:r>
    <w:r w:rsidR="00F42256">
      <w:fldChar w:fldCharType="begin"/>
    </w:r>
    <w:r w:rsidR="00F42256">
      <w:instrText xml:space="preserve"> PAGE  \* MERGEFORMAT </w:instrText>
    </w:r>
    <w:r w:rsidR="00F42256">
      <w:fldChar w:fldCharType="separate"/>
    </w:r>
    <w:r>
      <w:rPr>
        <w:noProof/>
      </w:rPr>
      <w:t>1</w:t>
    </w:r>
    <w:r w:rsidR="00F42256">
      <w:rPr>
        <w:noProof/>
      </w:rPr>
      <w:fldChar w:fldCharType="end"/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F62CB" w14:textId="77777777" w:rsidR="004A3737" w:rsidRDefault="004A3737">
      <w:r>
        <w:separator/>
      </w:r>
    </w:p>
  </w:footnote>
  <w:footnote w:type="continuationSeparator" w:id="0">
    <w:p w14:paraId="11EAD0C7" w14:textId="77777777" w:rsidR="004A3737" w:rsidRDefault="004A3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D4AD9" w14:textId="77777777" w:rsidR="0057533B" w:rsidRDefault="00DD749A" w:rsidP="0057533B">
    <w:r>
      <w:rPr>
        <w:noProof/>
      </w:rPr>
      <w:drawing>
        <wp:anchor distT="0" distB="0" distL="114300" distR="114300" simplePos="0" relativeHeight="251658240" behindDoc="1" locked="0" layoutInCell="1" allowOverlap="1" wp14:anchorId="4E1DBCBA" wp14:editId="65DDFE37">
          <wp:simplePos x="0" y="0"/>
          <wp:positionH relativeFrom="margin">
            <wp:posOffset>4445</wp:posOffset>
          </wp:positionH>
          <wp:positionV relativeFrom="margin">
            <wp:posOffset>-1156970</wp:posOffset>
          </wp:positionV>
          <wp:extent cx="1542415" cy="765810"/>
          <wp:effectExtent l="0" t="0" r="63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415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DD43BE" w14:textId="3BC7C0EE" w:rsidR="0057533B" w:rsidRPr="00DD749A" w:rsidRDefault="0057533B" w:rsidP="00DD749A">
    <w:pPr>
      <w:pStyle w:val="HeadingNotinTOC"/>
      <w:tabs>
        <w:tab w:val="right" w:pos="10512"/>
        <w:tab w:val="right" w:pos="11106"/>
      </w:tabs>
      <w:spacing w:before="0" w:after="0"/>
      <w:ind w:left="0" w:firstLine="0"/>
      <w:rPr>
        <w:rFonts w:asciiTheme="minorHAnsi" w:hAnsiTheme="minorHAnsi"/>
        <w:color w:val="auto"/>
        <w:sz w:val="56"/>
      </w:rPr>
    </w:pPr>
    <w:r w:rsidRPr="0057533B">
      <w:rPr>
        <w:rFonts w:asciiTheme="minorHAnsi" w:hAnsiTheme="minorHAnsi"/>
        <w:color w:val="auto"/>
        <w:sz w:val="56"/>
      </w:rPr>
      <w:t xml:space="preserve"> </w:t>
    </w:r>
    <w:r w:rsidRPr="00DD749A">
      <w:rPr>
        <w:rFonts w:asciiTheme="minorHAnsi" w:hAnsiTheme="minorHAnsi"/>
        <w:b w:val="0"/>
        <w:color w:val="auto"/>
        <w:sz w:val="56"/>
      </w:rPr>
      <w:tab/>
    </w:r>
    <w:r w:rsidR="006009B4">
      <w:rPr>
        <w:rFonts w:asciiTheme="minorHAnsi" w:hAnsiTheme="minorHAnsi"/>
        <w:color w:val="auto"/>
        <w:sz w:val="56"/>
      </w:rPr>
      <w:t>Auto-Receiver</w:t>
    </w:r>
  </w:p>
  <w:p w14:paraId="527CB2DA" w14:textId="77777777" w:rsidR="0057533B" w:rsidRPr="00DD749A" w:rsidRDefault="0057533B" w:rsidP="0057533B"/>
  <w:p w14:paraId="14E64571" w14:textId="77777777" w:rsidR="0057533B" w:rsidRDefault="00DD749A" w:rsidP="0057533B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E6B3C" wp14:editId="77149BCF">
              <wp:simplePos x="0" y="0"/>
              <wp:positionH relativeFrom="column">
                <wp:posOffset>3976</wp:posOffset>
              </wp:positionH>
              <wp:positionV relativeFrom="paragraph">
                <wp:posOffset>72003</wp:posOffset>
              </wp:positionV>
              <wp:extent cx="6671144" cy="0"/>
              <wp:effectExtent l="38100" t="38100" r="53975" b="952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114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36D176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65pt" to="525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" strokecolor="#f79646 [3209]" strokeweight="2pt">
              <v:shadow on="t" color="black" opacity="24903f" origin=",.5" offset="0,.55556mm"/>
            </v:line>
          </w:pict>
        </mc:Fallback>
      </mc:AlternateContent>
    </w:r>
  </w:p>
  <w:p w14:paraId="6102B745" w14:textId="77777777" w:rsidR="00DD749A" w:rsidRDefault="00DD749A" w:rsidP="005753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4C827" w14:textId="77777777" w:rsidR="00327869" w:rsidRPr="00400C1B" w:rsidRDefault="00327869" w:rsidP="0016749D">
    <w:pPr>
      <w:pStyle w:val="Header"/>
      <w:tabs>
        <w:tab w:val="right" w:pos="9990"/>
      </w:tabs>
    </w:pPr>
    <w:bookmarkStart w:id="3" w:name="FirstPageHeader"/>
    <w:r>
      <w:t>[Your name here]</w:t>
    </w:r>
    <w:r>
      <w:tab/>
      <w:t xml:space="preserve">Functional Summary </w:t>
    </w:r>
    <w:r>
      <w:tab/>
    </w:r>
    <w:bookmarkEnd w:id="3"/>
    <w:r>
      <w:t>[Form or Method Name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83F"/>
    <w:multiLevelType w:val="hybridMultilevel"/>
    <w:tmpl w:val="7150902E"/>
    <w:lvl w:ilvl="0" w:tplc="68307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7EE8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B27034"/>
    <w:multiLevelType w:val="hybridMultilevel"/>
    <w:tmpl w:val="8C8C3E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32F7F"/>
    <w:multiLevelType w:val="hybridMultilevel"/>
    <w:tmpl w:val="955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B86"/>
    <w:multiLevelType w:val="hybridMultilevel"/>
    <w:tmpl w:val="7B54B680"/>
    <w:lvl w:ilvl="0" w:tplc="68307A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37"/>
        </w:tabs>
        <w:ind w:left="163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12F57025"/>
    <w:multiLevelType w:val="hybridMultilevel"/>
    <w:tmpl w:val="049C2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8E3B93"/>
    <w:multiLevelType w:val="hybridMultilevel"/>
    <w:tmpl w:val="53A0A84E"/>
    <w:lvl w:ilvl="0" w:tplc="68307AA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EF3DA9"/>
    <w:multiLevelType w:val="hybridMultilevel"/>
    <w:tmpl w:val="83C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1755"/>
    <w:multiLevelType w:val="hybridMultilevel"/>
    <w:tmpl w:val="9C50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75BB2"/>
    <w:multiLevelType w:val="hybridMultilevel"/>
    <w:tmpl w:val="1768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D7BB3"/>
    <w:multiLevelType w:val="hybridMultilevel"/>
    <w:tmpl w:val="7150902E"/>
    <w:lvl w:ilvl="0" w:tplc="68307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7EE8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E5F78"/>
    <w:multiLevelType w:val="hybridMultilevel"/>
    <w:tmpl w:val="94C8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C348B"/>
    <w:multiLevelType w:val="hybridMultilevel"/>
    <w:tmpl w:val="11A44102"/>
    <w:lvl w:ilvl="0" w:tplc="68307A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976585"/>
    <w:multiLevelType w:val="hybridMultilevel"/>
    <w:tmpl w:val="FE5C9CBA"/>
    <w:lvl w:ilvl="0" w:tplc="B19E85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F0E2B"/>
    <w:multiLevelType w:val="hybridMultilevel"/>
    <w:tmpl w:val="9142FA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BAF6F1C"/>
    <w:multiLevelType w:val="hybridMultilevel"/>
    <w:tmpl w:val="98AA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13A59"/>
    <w:multiLevelType w:val="hybridMultilevel"/>
    <w:tmpl w:val="379475F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982A25"/>
    <w:multiLevelType w:val="hybridMultilevel"/>
    <w:tmpl w:val="1BF284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64F0930"/>
    <w:multiLevelType w:val="multilevel"/>
    <w:tmpl w:val="EC783F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8D974C0"/>
    <w:multiLevelType w:val="hybridMultilevel"/>
    <w:tmpl w:val="9792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2105A"/>
    <w:multiLevelType w:val="hybridMultilevel"/>
    <w:tmpl w:val="E0AE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256E6"/>
    <w:multiLevelType w:val="hybridMultilevel"/>
    <w:tmpl w:val="010EDC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DA414B"/>
    <w:multiLevelType w:val="hybridMultilevel"/>
    <w:tmpl w:val="8286B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4C7F45"/>
    <w:multiLevelType w:val="hybridMultilevel"/>
    <w:tmpl w:val="269A4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C5369"/>
    <w:multiLevelType w:val="hybridMultilevel"/>
    <w:tmpl w:val="50BCCE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E478B8"/>
    <w:multiLevelType w:val="hybridMultilevel"/>
    <w:tmpl w:val="10E0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042FB"/>
    <w:multiLevelType w:val="hybridMultilevel"/>
    <w:tmpl w:val="9890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C5667"/>
    <w:multiLevelType w:val="hybridMultilevel"/>
    <w:tmpl w:val="4BBA84A8"/>
    <w:lvl w:ilvl="0" w:tplc="FFFFFFFF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AC5E73"/>
    <w:multiLevelType w:val="hybridMultilevel"/>
    <w:tmpl w:val="4016E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FF7083"/>
    <w:multiLevelType w:val="hybridMultilevel"/>
    <w:tmpl w:val="03EC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F2A0F"/>
    <w:multiLevelType w:val="hybridMultilevel"/>
    <w:tmpl w:val="5620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C7206"/>
    <w:multiLevelType w:val="hybridMultilevel"/>
    <w:tmpl w:val="3CAE45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747C91"/>
    <w:multiLevelType w:val="hybridMultilevel"/>
    <w:tmpl w:val="498A9D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D20F62"/>
    <w:multiLevelType w:val="hybridMultilevel"/>
    <w:tmpl w:val="097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95373"/>
    <w:multiLevelType w:val="hybridMultilevel"/>
    <w:tmpl w:val="50BCA9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253C95"/>
    <w:multiLevelType w:val="hybridMultilevel"/>
    <w:tmpl w:val="0B2E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61B33"/>
    <w:multiLevelType w:val="hybridMultilevel"/>
    <w:tmpl w:val="60AA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"/>
  </w:num>
  <w:num w:numId="4">
    <w:abstractNumId w:val="20"/>
  </w:num>
  <w:num w:numId="5">
    <w:abstractNumId w:val="30"/>
  </w:num>
  <w:num w:numId="6">
    <w:abstractNumId w:val="33"/>
  </w:num>
  <w:num w:numId="7">
    <w:abstractNumId w:val="26"/>
  </w:num>
  <w:num w:numId="8">
    <w:abstractNumId w:val="15"/>
  </w:num>
  <w:num w:numId="9">
    <w:abstractNumId w:val="27"/>
  </w:num>
  <w:num w:numId="10">
    <w:abstractNumId w:val="21"/>
  </w:num>
  <w:num w:numId="11">
    <w:abstractNumId w:val="13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  <w:num w:numId="16">
    <w:abstractNumId w:val="28"/>
  </w:num>
  <w:num w:numId="17">
    <w:abstractNumId w:val="34"/>
  </w:num>
  <w:num w:numId="18">
    <w:abstractNumId w:val="6"/>
  </w:num>
  <w:num w:numId="19">
    <w:abstractNumId w:val="9"/>
  </w:num>
  <w:num w:numId="20">
    <w:abstractNumId w:val="11"/>
  </w:num>
  <w:num w:numId="21">
    <w:abstractNumId w:val="8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2"/>
  </w:num>
  <w:num w:numId="25">
    <w:abstractNumId w:val="14"/>
  </w:num>
  <w:num w:numId="26">
    <w:abstractNumId w:val="25"/>
  </w:num>
  <w:num w:numId="27">
    <w:abstractNumId w:val="32"/>
  </w:num>
  <w:num w:numId="28">
    <w:abstractNumId w:val="10"/>
  </w:num>
  <w:num w:numId="29">
    <w:abstractNumId w:val="19"/>
  </w:num>
  <w:num w:numId="30">
    <w:abstractNumId w:val="22"/>
  </w:num>
  <w:num w:numId="31">
    <w:abstractNumId w:val="35"/>
  </w:num>
  <w:num w:numId="32">
    <w:abstractNumId w:val="24"/>
  </w:num>
  <w:num w:numId="33">
    <w:abstractNumId w:val="16"/>
  </w:num>
  <w:num w:numId="34">
    <w:abstractNumId w:val="7"/>
  </w:num>
  <w:num w:numId="35">
    <w:abstractNumId w:val="2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MDE3tTQ3NrY0tDBQ0lEKTi0uzszPAykwrQUAnDLqwSwAAAA="/>
  </w:docVars>
  <w:rsids>
    <w:rsidRoot w:val="00C244F8"/>
    <w:rsid w:val="00000995"/>
    <w:rsid w:val="000032C8"/>
    <w:rsid w:val="00005371"/>
    <w:rsid w:val="000073DB"/>
    <w:rsid w:val="00007446"/>
    <w:rsid w:val="00010E27"/>
    <w:rsid w:val="00013322"/>
    <w:rsid w:val="00013621"/>
    <w:rsid w:val="0001640B"/>
    <w:rsid w:val="0002360E"/>
    <w:rsid w:val="00026105"/>
    <w:rsid w:val="00030577"/>
    <w:rsid w:val="00030A2B"/>
    <w:rsid w:val="00031768"/>
    <w:rsid w:val="0003443E"/>
    <w:rsid w:val="00036AF3"/>
    <w:rsid w:val="00041218"/>
    <w:rsid w:val="0004244C"/>
    <w:rsid w:val="00045716"/>
    <w:rsid w:val="00057EB4"/>
    <w:rsid w:val="00062CE6"/>
    <w:rsid w:val="0006337B"/>
    <w:rsid w:val="00063D45"/>
    <w:rsid w:val="00065782"/>
    <w:rsid w:val="000671E4"/>
    <w:rsid w:val="00070EA6"/>
    <w:rsid w:val="000734D2"/>
    <w:rsid w:val="00073A0C"/>
    <w:rsid w:val="00073B96"/>
    <w:rsid w:val="00074ECA"/>
    <w:rsid w:val="000801A3"/>
    <w:rsid w:val="00083C97"/>
    <w:rsid w:val="00084458"/>
    <w:rsid w:val="00086306"/>
    <w:rsid w:val="00090604"/>
    <w:rsid w:val="00091F47"/>
    <w:rsid w:val="000948BA"/>
    <w:rsid w:val="000979BB"/>
    <w:rsid w:val="000A1D12"/>
    <w:rsid w:val="000A3038"/>
    <w:rsid w:val="000A54C4"/>
    <w:rsid w:val="000A5686"/>
    <w:rsid w:val="000A59F2"/>
    <w:rsid w:val="000A7DC2"/>
    <w:rsid w:val="000C08DA"/>
    <w:rsid w:val="000C0F0C"/>
    <w:rsid w:val="000C56DE"/>
    <w:rsid w:val="000C5DC7"/>
    <w:rsid w:val="000D1566"/>
    <w:rsid w:val="000D16C3"/>
    <w:rsid w:val="000E5237"/>
    <w:rsid w:val="000F3531"/>
    <w:rsid w:val="000F442D"/>
    <w:rsid w:val="000F5FBD"/>
    <w:rsid w:val="000F742C"/>
    <w:rsid w:val="000F7537"/>
    <w:rsid w:val="000F7B31"/>
    <w:rsid w:val="0010221A"/>
    <w:rsid w:val="00102560"/>
    <w:rsid w:val="00107139"/>
    <w:rsid w:val="0011038A"/>
    <w:rsid w:val="001134D9"/>
    <w:rsid w:val="001144E4"/>
    <w:rsid w:val="00114905"/>
    <w:rsid w:val="00115E35"/>
    <w:rsid w:val="00120D6C"/>
    <w:rsid w:val="00121F31"/>
    <w:rsid w:val="00122DC1"/>
    <w:rsid w:val="00123639"/>
    <w:rsid w:val="00126A31"/>
    <w:rsid w:val="00127569"/>
    <w:rsid w:val="0013396E"/>
    <w:rsid w:val="00134661"/>
    <w:rsid w:val="001407BA"/>
    <w:rsid w:val="001429B0"/>
    <w:rsid w:val="00147CA8"/>
    <w:rsid w:val="00150A06"/>
    <w:rsid w:val="00150B62"/>
    <w:rsid w:val="00152094"/>
    <w:rsid w:val="001525D0"/>
    <w:rsid w:val="00153D7F"/>
    <w:rsid w:val="00156FB9"/>
    <w:rsid w:val="00157E8A"/>
    <w:rsid w:val="0016057A"/>
    <w:rsid w:val="00161078"/>
    <w:rsid w:val="0016199F"/>
    <w:rsid w:val="00161FA8"/>
    <w:rsid w:val="00161FE9"/>
    <w:rsid w:val="00163FAD"/>
    <w:rsid w:val="0016749D"/>
    <w:rsid w:val="00170122"/>
    <w:rsid w:val="001772DB"/>
    <w:rsid w:val="00182477"/>
    <w:rsid w:val="00186D75"/>
    <w:rsid w:val="00192348"/>
    <w:rsid w:val="00193C32"/>
    <w:rsid w:val="001958B9"/>
    <w:rsid w:val="001A2215"/>
    <w:rsid w:val="001A26C7"/>
    <w:rsid w:val="001A365D"/>
    <w:rsid w:val="001A50BC"/>
    <w:rsid w:val="001A5482"/>
    <w:rsid w:val="001A6C67"/>
    <w:rsid w:val="001B2EAD"/>
    <w:rsid w:val="001B6601"/>
    <w:rsid w:val="001B735B"/>
    <w:rsid w:val="001C1965"/>
    <w:rsid w:val="001D0526"/>
    <w:rsid w:val="001D1435"/>
    <w:rsid w:val="001D1CEA"/>
    <w:rsid w:val="001D27DE"/>
    <w:rsid w:val="001D7227"/>
    <w:rsid w:val="001E1E51"/>
    <w:rsid w:val="001E2EEB"/>
    <w:rsid w:val="001E7219"/>
    <w:rsid w:val="001F03CC"/>
    <w:rsid w:val="001F0693"/>
    <w:rsid w:val="001F4878"/>
    <w:rsid w:val="001F5577"/>
    <w:rsid w:val="001F6046"/>
    <w:rsid w:val="001F6551"/>
    <w:rsid w:val="00200209"/>
    <w:rsid w:val="0020041B"/>
    <w:rsid w:val="0020156B"/>
    <w:rsid w:val="00201EBA"/>
    <w:rsid w:val="0021109B"/>
    <w:rsid w:val="0021148A"/>
    <w:rsid w:val="0021152E"/>
    <w:rsid w:val="002123E8"/>
    <w:rsid w:val="002133B5"/>
    <w:rsid w:val="0021794E"/>
    <w:rsid w:val="002204AE"/>
    <w:rsid w:val="002251FA"/>
    <w:rsid w:val="00230219"/>
    <w:rsid w:val="00234787"/>
    <w:rsid w:val="00234E22"/>
    <w:rsid w:val="00235DFE"/>
    <w:rsid w:val="002360B9"/>
    <w:rsid w:val="00237DCC"/>
    <w:rsid w:val="00240429"/>
    <w:rsid w:val="00242015"/>
    <w:rsid w:val="00242E0B"/>
    <w:rsid w:val="002433A1"/>
    <w:rsid w:val="00245406"/>
    <w:rsid w:val="00246CA9"/>
    <w:rsid w:val="002525F3"/>
    <w:rsid w:val="00253377"/>
    <w:rsid w:val="00255842"/>
    <w:rsid w:val="002600B8"/>
    <w:rsid w:val="0026487D"/>
    <w:rsid w:val="0026745D"/>
    <w:rsid w:val="00271FCE"/>
    <w:rsid w:val="00272D15"/>
    <w:rsid w:val="00273B77"/>
    <w:rsid w:val="002800EE"/>
    <w:rsid w:val="00282FB8"/>
    <w:rsid w:val="002907BF"/>
    <w:rsid w:val="00290938"/>
    <w:rsid w:val="0029411E"/>
    <w:rsid w:val="002B1E19"/>
    <w:rsid w:val="002B248E"/>
    <w:rsid w:val="002B4926"/>
    <w:rsid w:val="002B6250"/>
    <w:rsid w:val="002B7385"/>
    <w:rsid w:val="002C3438"/>
    <w:rsid w:val="002C5AFB"/>
    <w:rsid w:val="002C634B"/>
    <w:rsid w:val="002D3840"/>
    <w:rsid w:val="002D65B3"/>
    <w:rsid w:val="002E69A1"/>
    <w:rsid w:val="002F48A1"/>
    <w:rsid w:val="00300EDD"/>
    <w:rsid w:val="00302649"/>
    <w:rsid w:val="00304350"/>
    <w:rsid w:val="00304E65"/>
    <w:rsid w:val="00310CF0"/>
    <w:rsid w:val="003171F2"/>
    <w:rsid w:val="00317400"/>
    <w:rsid w:val="00322E05"/>
    <w:rsid w:val="003243D8"/>
    <w:rsid w:val="00325678"/>
    <w:rsid w:val="00327869"/>
    <w:rsid w:val="00334939"/>
    <w:rsid w:val="00340175"/>
    <w:rsid w:val="00340C1D"/>
    <w:rsid w:val="00342951"/>
    <w:rsid w:val="00342EBE"/>
    <w:rsid w:val="00354394"/>
    <w:rsid w:val="00354C72"/>
    <w:rsid w:val="0035619B"/>
    <w:rsid w:val="00361EA5"/>
    <w:rsid w:val="00370104"/>
    <w:rsid w:val="003731B7"/>
    <w:rsid w:val="0037755A"/>
    <w:rsid w:val="00381F9E"/>
    <w:rsid w:val="003856E0"/>
    <w:rsid w:val="00392885"/>
    <w:rsid w:val="00395B31"/>
    <w:rsid w:val="003A11D4"/>
    <w:rsid w:val="003A311D"/>
    <w:rsid w:val="003B69F0"/>
    <w:rsid w:val="003C3D6D"/>
    <w:rsid w:val="003C7F89"/>
    <w:rsid w:val="003D23E0"/>
    <w:rsid w:val="003D7A9F"/>
    <w:rsid w:val="003E23D4"/>
    <w:rsid w:val="003E3976"/>
    <w:rsid w:val="003E5F5D"/>
    <w:rsid w:val="003E7482"/>
    <w:rsid w:val="003F4422"/>
    <w:rsid w:val="003F4DC7"/>
    <w:rsid w:val="003F544A"/>
    <w:rsid w:val="00405123"/>
    <w:rsid w:val="004051C8"/>
    <w:rsid w:val="0041030D"/>
    <w:rsid w:val="00413BC2"/>
    <w:rsid w:val="00416998"/>
    <w:rsid w:val="00416F1D"/>
    <w:rsid w:val="0042241A"/>
    <w:rsid w:val="00422B0D"/>
    <w:rsid w:val="004245F3"/>
    <w:rsid w:val="00425687"/>
    <w:rsid w:val="004263DA"/>
    <w:rsid w:val="0042643D"/>
    <w:rsid w:val="00427B07"/>
    <w:rsid w:val="00431C5B"/>
    <w:rsid w:val="0043551B"/>
    <w:rsid w:val="00436D56"/>
    <w:rsid w:val="00441B5F"/>
    <w:rsid w:val="004443FF"/>
    <w:rsid w:val="00446497"/>
    <w:rsid w:val="0044798D"/>
    <w:rsid w:val="0045380D"/>
    <w:rsid w:val="004543BC"/>
    <w:rsid w:val="0045460F"/>
    <w:rsid w:val="004564B9"/>
    <w:rsid w:val="00456D99"/>
    <w:rsid w:val="00461C89"/>
    <w:rsid w:val="004649BB"/>
    <w:rsid w:val="00466C03"/>
    <w:rsid w:val="0046759C"/>
    <w:rsid w:val="00471A90"/>
    <w:rsid w:val="00472228"/>
    <w:rsid w:val="00472499"/>
    <w:rsid w:val="00473461"/>
    <w:rsid w:val="00474CB1"/>
    <w:rsid w:val="00474DC1"/>
    <w:rsid w:val="00486AA0"/>
    <w:rsid w:val="00493611"/>
    <w:rsid w:val="00497FC8"/>
    <w:rsid w:val="004A0FCB"/>
    <w:rsid w:val="004A3737"/>
    <w:rsid w:val="004A558C"/>
    <w:rsid w:val="004A772B"/>
    <w:rsid w:val="004A7C9C"/>
    <w:rsid w:val="004B0122"/>
    <w:rsid w:val="004B30D6"/>
    <w:rsid w:val="004B340C"/>
    <w:rsid w:val="004B3A28"/>
    <w:rsid w:val="004B4CFD"/>
    <w:rsid w:val="004C0784"/>
    <w:rsid w:val="004C0B56"/>
    <w:rsid w:val="004C22D9"/>
    <w:rsid w:val="004C50B7"/>
    <w:rsid w:val="004C5C34"/>
    <w:rsid w:val="004D568F"/>
    <w:rsid w:val="004D7071"/>
    <w:rsid w:val="004E086B"/>
    <w:rsid w:val="004E5F90"/>
    <w:rsid w:val="004E6587"/>
    <w:rsid w:val="004F0A92"/>
    <w:rsid w:val="004F17F9"/>
    <w:rsid w:val="004F420A"/>
    <w:rsid w:val="004F7686"/>
    <w:rsid w:val="00501D43"/>
    <w:rsid w:val="005034FD"/>
    <w:rsid w:val="005061F4"/>
    <w:rsid w:val="00507EA6"/>
    <w:rsid w:val="0051036B"/>
    <w:rsid w:val="00511C4C"/>
    <w:rsid w:val="00513D2C"/>
    <w:rsid w:val="0051498D"/>
    <w:rsid w:val="00517CD9"/>
    <w:rsid w:val="00521AD3"/>
    <w:rsid w:val="00530033"/>
    <w:rsid w:val="005339A9"/>
    <w:rsid w:val="00535D84"/>
    <w:rsid w:val="00536B58"/>
    <w:rsid w:val="005410D3"/>
    <w:rsid w:val="0054473B"/>
    <w:rsid w:val="00545D87"/>
    <w:rsid w:val="00546602"/>
    <w:rsid w:val="00547286"/>
    <w:rsid w:val="005506DB"/>
    <w:rsid w:val="005570D1"/>
    <w:rsid w:val="0055761A"/>
    <w:rsid w:val="00565747"/>
    <w:rsid w:val="00566878"/>
    <w:rsid w:val="00566E04"/>
    <w:rsid w:val="0057533B"/>
    <w:rsid w:val="00575B4D"/>
    <w:rsid w:val="0058269C"/>
    <w:rsid w:val="00583088"/>
    <w:rsid w:val="00585F9C"/>
    <w:rsid w:val="00590BE3"/>
    <w:rsid w:val="00590F46"/>
    <w:rsid w:val="005972CD"/>
    <w:rsid w:val="005A215A"/>
    <w:rsid w:val="005A2B97"/>
    <w:rsid w:val="005A585B"/>
    <w:rsid w:val="005A662D"/>
    <w:rsid w:val="005A736F"/>
    <w:rsid w:val="005A79A5"/>
    <w:rsid w:val="005B28BB"/>
    <w:rsid w:val="005B5CB5"/>
    <w:rsid w:val="005B68C1"/>
    <w:rsid w:val="005B7207"/>
    <w:rsid w:val="005B7CBB"/>
    <w:rsid w:val="005C458C"/>
    <w:rsid w:val="005D1D30"/>
    <w:rsid w:val="005D1DA5"/>
    <w:rsid w:val="005D209B"/>
    <w:rsid w:val="005D448F"/>
    <w:rsid w:val="005D4D73"/>
    <w:rsid w:val="005D5153"/>
    <w:rsid w:val="005D5488"/>
    <w:rsid w:val="005D6F5E"/>
    <w:rsid w:val="005E150B"/>
    <w:rsid w:val="005E180A"/>
    <w:rsid w:val="005E4F1F"/>
    <w:rsid w:val="005F0C43"/>
    <w:rsid w:val="005F0CFB"/>
    <w:rsid w:val="005F48E0"/>
    <w:rsid w:val="005F4ADC"/>
    <w:rsid w:val="005F52A1"/>
    <w:rsid w:val="005F5C6C"/>
    <w:rsid w:val="005F77DD"/>
    <w:rsid w:val="006009B4"/>
    <w:rsid w:val="00601320"/>
    <w:rsid w:val="0061367B"/>
    <w:rsid w:val="0061678C"/>
    <w:rsid w:val="00621253"/>
    <w:rsid w:val="00623214"/>
    <w:rsid w:val="00625F99"/>
    <w:rsid w:val="0062643C"/>
    <w:rsid w:val="00640774"/>
    <w:rsid w:val="006434C4"/>
    <w:rsid w:val="00646169"/>
    <w:rsid w:val="00646DD1"/>
    <w:rsid w:val="00650D69"/>
    <w:rsid w:val="006528F6"/>
    <w:rsid w:val="006548C0"/>
    <w:rsid w:val="0067014D"/>
    <w:rsid w:val="00676A84"/>
    <w:rsid w:val="006776CB"/>
    <w:rsid w:val="00683A2F"/>
    <w:rsid w:val="0068600B"/>
    <w:rsid w:val="0069076D"/>
    <w:rsid w:val="00694F1F"/>
    <w:rsid w:val="006A7486"/>
    <w:rsid w:val="006B0906"/>
    <w:rsid w:val="006B17F3"/>
    <w:rsid w:val="006B18D7"/>
    <w:rsid w:val="006C0482"/>
    <w:rsid w:val="006C4ED2"/>
    <w:rsid w:val="006C6E8E"/>
    <w:rsid w:val="006C7B9C"/>
    <w:rsid w:val="006D072B"/>
    <w:rsid w:val="006D126E"/>
    <w:rsid w:val="006D5DCF"/>
    <w:rsid w:val="006E1CE8"/>
    <w:rsid w:val="006E2684"/>
    <w:rsid w:val="006E3EC4"/>
    <w:rsid w:val="006F5A11"/>
    <w:rsid w:val="006F7BA1"/>
    <w:rsid w:val="00700E9A"/>
    <w:rsid w:val="00700F7B"/>
    <w:rsid w:val="007012F0"/>
    <w:rsid w:val="00701906"/>
    <w:rsid w:val="00703250"/>
    <w:rsid w:val="00713461"/>
    <w:rsid w:val="0072385B"/>
    <w:rsid w:val="00730D2A"/>
    <w:rsid w:val="0073523F"/>
    <w:rsid w:val="0073559F"/>
    <w:rsid w:val="00737330"/>
    <w:rsid w:val="00737A02"/>
    <w:rsid w:val="0074039D"/>
    <w:rsid w:val="007415C0"/>
    <w:rsid w:val="0074247B"/>
    <w:rsid w:val="00742F01"/>
    <w:rsid w:val="00744861"/>
    <w:rsid w:val="00744B18"/>
    <w:rsid w:val="0074632B"/>
    <w:rsid w:val="00746E78"/>
    <w:rsid w:val="007521DF"/>
    <w:rsid w:val="00753623"/>
    <w:rsid w:val="007536D1"/>
    <w:rsid w:val="007578DE"/>
    <w:rsid w:val="0076118B"/>
    <w:rsid w:val="00764BE0"/>
    <w:rsid w:val="00766EC9"/>
    <w:rsid w:val="00766F86"/>
    <w:rsid w:val="007774B7"/>
    <w:rsid w:val="0078146F"/>
    <w:rsid w:val="00784055"/>
    <w:rsid w:val="00785296"/>
    <w:rsid w:val="00791E27"/>
    <w:rsid w:val="00794D6B"/>
    <w:rsid w:val="00795B70"/>
    <w:rsid w:val="00795F13"/>
    <w:rsid w:val="007A055B"/>
    <w:rsid w:val="007A0D80"/>
    <w:rsid w:val="007A0EF7"/>
    <w:rsid w:val="007A51AE"/>
    <w:rsid w:val="007B4EBC"/>
    <w:rsid w:val="007C3491"/>
    <w:rsid w:val="007C36AC"/>
    <w:rsid w:val="007D292D"/>
    <w:rsid w:val="007D54F2"/>
    <w:rsid w:val="007D57A3"/>
    <w:rsid w:val="007E0F2D"/>
    <w:rsid w:val="007E3ADC"/>
    <w:rsid w:val="007F141D"/>
    <w:rsid w:val="008007DE"/>
    <w:rsid w:val="00803ED8"/>
    <w:rsid w:val="00805246"/>
    <w:rsid w:val="008106F7"/>
    <w:rsid w:val="008107EE"/>
    <w:rsid w:val="00813173"/>
    <w:rsid w:val="00813626"/>
    <w:rsid w:val="008160A1"/>
    <w:rsid w:val="00821062"/>
    <w:rsid w:val="0082332C"/>
    <w:rsid w:val="0083115A"/>
    <w:rsid w:val="00832405"/>
    <w:rsid w:val="0083706D"/>
    <w:rsid w:val="0084056C"/>
    <w:rsid w:val="00843117"/>
    <w:rsid w:val="008454CA"/>
    <w:rsid w:val="00846AC4"/>
    <w:rsid w:val="008558F5"/>
    <w:rsid w:val="00865D37"/>
    <w:rsid w:val="008660EC"/>
    <w:rsid w:val="00867202"/>
    <w:rsid w:val="00872A05"/>
    <w:rsid w:val="00875084"/>
    <w:rsid w:val="00875DDB"/>
    <w:rsid w:val="00877985"/>
    <w:rsid w:val="008847F6"/>
    <w:rsid w:val="0088513E"/>
    <w:rsid w:val="00885150"/>
    <w:rsid w:val="00887D8C"/>
    <w:rsid w:val="00890555"/>
    <w:rsid w:val="00895080"/>
    <w:rsid w:val="00897D95"/>
    <w:rsid w:val="008A3C48"/>
    <w:rsid w:val="008A56FD"/>
    <w:rsid w:val="008A71F5"/>
    <w:rsid w:val="008B3D8F"/>
    <w:rsid w:val="008B5CD9"/>
    <w:rsid w:val="008C18BA"/>
    <w:rsid w:val="008C555D"/>
    <w:rsid w:val="008D5D80"/>
    <w:rsid w:val="008E15B9"/>
    <w:rsid w:val="008E4D32"/>
    <w:rsid w:val="008E622F"/>
    <w:rsid w:val="008E6697"/>
    <w:rsid w:val="008F609F"/>
    <w:rsid w:val="0090024E"/>
    <w:rsid w:val="00900759"/>
    <w:rsid w:val="00905B2A"/>
    <w:rsid w:val="00910E12"/>
    <w:rsid w:val="00914069"/>
    <w:rsid w:val="00915C5F"/>
    <w:rsid w:val="00927BF0"/>
    <w:rsid w:val="00934D54"/>
    <w:rsid w:val="0093602E"/>
    <w:rsid w:val="009433E8"/>
    <w:rsid w:val="00944076"/>
    <w:rsid w:val="0094629B"/>
    <w:rsid w:val="0095683C"/>
    <w:rsid w:val="009609B9"/>
    <w:rsid w:val="009615C6"/>
    <w:rsid w:val="009632D2"/>
    <w:rsid w:val="0097101F"/>
    <w:rsid w:val="0097108B"/>
    <w:rsid w:val="00973DB4"/>
    <w:rsid w:val="009759CB"/>
    <w:rsid w:val="00975E46"/>
    <w:rsid w:val="0098271F"/>
    <w:rsid w:val="009827B1"/>
    <w:rsid w:val="009864C9"/>
    <w:rsid w:val="009872BE"/>
    <w:rsid w:val="00991C55"/>
    <w:rsid w:val="00993853"/>
    <w:rsid w:val="009966F4"/>
    <w:rsid w:val="009A0C15"/>
    <w:rsid w:val="009A1483"/>
    <w:rsid w:val="009B1171"/>
    <w:rsid w:val="009B2BBD"/>
    <w:rsid w:val="009B2D3F"/>
    <w:rsid w:val="009B30E6"/>
    <w:rsid w:val="009B5393"/>
    <w:rsid w:val="009C08AB"/>
    <w:rsid w:val="009C0EB4"/>
    <w:rsid w:val="009C33C0"/>
    <w:rsid w:val="009C60C5"/>
    <w:rsid w:val="009D2FEB"/>
    <w:rsid w:val="009E1BAE"/>
    <w:rsid w:val="009E309F"/>
    <w:rsid w:val="009F04BD"/>
    <w:rsid w:val="009F09C2"/>
    <w:rsid w:val="00A007D2"/>
    <w:rsid w:val="00A07099"/>
    <w:rsid w:val="00A10A66"/>
    <w:rsid w:val="00A118ED"/>
    <w:rsid w:val="00A1451D"/>
    <w:rsid w:val="00A17A61"/>
    <w:rsid w:val="00A208BA"/>
    <w:rsid w:val="00A26648"/>
    <w:rsid w:val="00A354FE"/>
    <w:rsid w:val="00A36EA1"/>
    <w:rsid w:val="00A40C75"/>
    <w:rsid w:val="00A43982"/>
    <w:rsid w:val="00A52586"/>
    <w:rsid w:val="00A54143"/>
    <w:rsid w:val="00A57731"/>
    <w:rsid w:val="00A57879"/>
    <w:rsid w:val="00A66D67"/>
    <w:rsid w:val="00A81F41"/>
    <w:rsid w:val="00A82D1D"/>
    <w:rsid w:val="00A8428C"/>
    <w:rsid w:val="00A868D2"/>
    <w:rsid w:val="00AA3D8E"/>
    <w:rsid w:val="00AA6487"/>
    <w:rsid w:val="00AA64AF"/>
    <w:rsid w:val="00AB202F"/>
    <w:rsid w:val="00AB3AE7"/>
    <w:rsid w:val="00AB4B0F"/>
    <w:rsid w:val="00AC0681"/>
    <w:rsid w:val="00AC119F"/>
    <w:rsid w:val="00AD0C55"/>
    <w:rsid w:val="00AD1563"/>
    <w:rsid w:val="00AD357B"/>
    <w:rsid w:val="00AE2DBE"/>
    <w:rsid w:val="00AE77FD"/>
    <w:rsid w:val="00AF330E"/>
    <w:rsid w:val="00AF4961"/>
    <w:rsid w:val="00B00BB2"/>
    <w:rsid w:val="00B06185"/>
    <w:rsid w:val="00B10224"/>
    <w:rsid w:val="00B22ADE"/>
    <w:rsid w:val="00B251E0"/>
    <w:rsid w:val="00B26B58"/>
    <w:rsid w:val="00B26D1E"/>
    <w:rsid w:val="00B31B90"/>
    <w:rsid w:val="00B353EA"/>
    <w:rsid w:val="00B3560F"/>
    <w:rsid w:val="00B3751E"/>
    <w:rsid w:val="00B41EE7"/>
    <w:rsid w:val="00B4276A"/>
    <w:rsid w:val="00B44D0B"/>
    <w:rsid w:val="00B44DB6"/>
    <w:rsid w:val="00B47870"/>
    <w:rsid w:val="00B54613"/>
    <w:rsid w:val="00B54A16"/>
    <w:rsid w:val="00B578B7"/>
    <w:rsid w:val="00B60CAC"/>
    <w:rsid w:val="00B61404"/>
    <w:rsid w:val="00B67A15"/>
    <w:rsid w:val="00B73102"/>
    <w:rsid w:val="00B7415E"/>
    <w:rsid w:val="00B741AF"/>
    <w:rsid w:val="00B74D86"/>
    <w:rsid w:val="00B76E23"/>
    <w:rsid w:val="00B8259C"/>
    <w:rsid w:val="00B87A33"/>
    <w:rsid w:val="00B87D82"/>
    <w:rsid w:val="00B91D7B"/>
    <w:rsid w:val="00B939BB"/>
    <w:rsid w:val="00BB079C"/>
    <w:rsid w:val="00BB1777"/>
    <w:rsid w:val="00BC09A1"/>
    <w:rsid w:val="00BC0C3A"/>
    <w:rsid w:val="00BD2F2C"/>
    <w:rsid w:val="00BD64E0"/>
    <w:rsid w:val="00BD7982"/>
    <w:rsid w:val="00BE5E29"/>
    <w:rsid w:val="00BF1BC3"/>
    <w:rsid w:val="00BF3693"/>
    <w:rsid w:val="00BF59B8"/>
    <w:rsid w:val="00C00565"/>
    <w:rsid w:val="00C00F66"/>
    <w:rsid w:val="00C012C7"/>
    <w:rsid w:val="00C02A9F"/>
    <w:rsid w:val="00C04B9A"/>
    <w:rsid w:val="00C13062"/>
    <w:rsid w:val="00C16C17"/>
    <w:rsid w:val="00C219F2"/>
    <w:rsid w:val="00C22B68"/>
    <w:rsid w:val="00C244F8"/>
    <w:rsid w:val="00C26308"/>
    <w:rsid w:val="00C2781A"/>
    <w:rsid w:val="00C3177B"/>
    <w:rsid w:val="00C3436B"/>
    <w:rsid w:val="00C3591E"/>
    <w:rsid w:val="00C43E1B"/>
    <w:rsid w:val="00C50353"/>
    <w:rsid w:val="00C56088"/>
    <w:rsid w:val="00C61034"/>
    <w:rsid w:val="00C73195"/>
    <w:rsid w:val="00C80B61"/>
    <w:rsid w:val="00C822E7"/>
    <w:rsid w:val="00C82CF7"/>
    <w:rsid w:val="00C8485D"/>
    <w:rsid w:val="00C86087"/>
    <w:rsid w:val="00C869BD"/>
    <w:rsid w:val="00C87EFD"/>
    <w:rsid w:val="00C90CFB"/>
    <w:rsid w:val="00C90F3F"/>
    <w:rsid w:val="00C93C39"/>
    <w:rsid w:val="00CA37FB"/>
    <w:rsid w:val="00CA4749"/>
    <w:rsid w:val="00CA59AF"/>
    <w:rsid w:val="00CB34C3"/>
    <w:rsid w:val="00CB3B29"/>
    <w:rsid w:val="00CB7E87"/>
    <w:rsid w:val="00CC1A5D"/>
    <w:rsid w:val="00CC6352"/>
    <w:rsid w:val="00CD42FB"/>
    <w:rsid w:val="00CD66A1"/>
    <w:rsid w:val="00CE2531"/>
    <w:rsid w:val="00CE3DF0"/>
    <w:rsid w:val="00CE613D"/>
    <w:rsid w:val="00CF313F"/>
    <w:rsid w:val="00CF76AE"/>
    <w:rsid w:val="00D01B6B"/>
    <w:rsid w:val="00D024FF"/>
    <w:rsid w:val="00D04C4A"/>
    <w:rsid w:val="00D06470"/>
    <w:rsid w:val="00D06D98"/>
    <w:rsid w:val="00D07947"/>
    <w:rsid w:val="00D1133E"/>
    <w:rsid w:val="00D12845"/>
    <w:rsid w:val="00D144D4"/>
    <w:rsid w:val="00D15201"/>
    <w:rsid w:val="00D1554F"/>
    <w:rsid w:val="00D253E0"/>
    <w:rsid w:val="00D27A0E"/>
    <w:rsid w:val="00D27B2E"/>
    <w:rsid w:val="00D328B8"/>
    <w:rsid w:val="00D33E02"/>
    <w:rsid w:val="00D35FF6"/>
    <w:rsid w:val="00D3758B"/>
    <w:rsid w:val="00D43186"/>
    <w:rsid w:val="00D469B6"/>
    <w:rsid w:val="00D5013A"/>
    <w:rsid w:val="00D50180"/>
    <w:rsid w:val="00D50D66"/>
    <w:rsid w:val="00D51DB7"/>
    <w:rsid w:val="00D54462"/>
    <w:rsid w:val="00D5792C"/>
    <w:rsid w:val="00D63942"/>
    <w:rsid w:val="00D648D3"/>
    <w:rsid w:val="00D649FF"/>
    <w:rsid w:val="00D64D08"/>
    <w:rsid w:val="00D70862"/>
    <w:rsid w:val="00D734E6"/>
    <w:rsid w:val="00D76379"/>
    <w:rsid w:val="00D80B58"/>
    <w:rsid w:val="00D81EEE"/>
    <w:rsid w:val="00D83F75"/>
    <w:rsid w:val="00D84D25"/>
    <w:rsid w:val="00D901F7"/>
    <w:rsid w:val="00D97AD9"/>
    <w:rsid w:val="00DB3492"/>
    <w:rsid w:val="00DD06F4"/>
    <w:rsid w:val="00DD193F"/>
    <w:rsid w:val="00DD2FB2"/>
    <w:rsid w:val="00DD3A12"/>
    <w:rsid w:val="00DD58AA"/>
    <w:rsid w:val="00DD749A"/>
    <w:rsid w:val="00DE0CD3"/>
    <w:rsid w:val="00DE6724"/>
    <w:rsid w:val="00DF39B5"/>
    <w:rsid w:val="00DF426A"/>
    <w:rsid w:val="00DF46EC"/>
    <w:rsid w:val="00DF6FF2"/>
    <w:rsid w:val="00E027E6"/>
    <w:rsid w:val="00E0724A"/>
    <w:rsid w:val="00E1036D"/>
    <w:rsid w:val="00E12735"/>
    <w:rsid w:val="00E1303E"/>
    <w:rsid w:val="00E21079"/>
    <w:rsid w:val="00E2146E"/>
    <w:rsid w:val="00E214A3"/>
    <w:rsid w:val="00E2495F"/>
    <w:rsid w:val="00E31A66"/>
    <w:rsid w:val="00E46B4A"/>
    <w:rsid w:val="00E502F4"/>
    <w:rsid w:val="00E505A5"/>
    <w:rsid w:val="00E61EFE"/>
    <w:rsid w:val="00E63A5D"/>
    <w:rsid w:val="00E64BF3"/>
    <w:rsid w:val="00E659EC"/>
    <w:rsid w:val="00E672A5"/>
    <w:rsid w:val="00E71261"/>
    <w:rsid w:val="00E718BF"/>
    <w:rsid w:val="00E81070"/>
    <w:rsid w:val="00E8109D"/>
    <w:rsid w:val="00E82737"/>
    <w:rsid w:val="00E90870"/>
    <w:rsid w:val="00E95E30"/>
    <w:rsid w:val="00E95ED2"/>
    <w:rsid w:val="00EA171A"/>
    <w:rsid w:val="00EA4ED4"/>
    <w:rsid w:val="00EB43BC"/>
    <w:rsid w:val="00EB5B07"/>
    <w:rsid w:val="00EB6605"/>
    <w:rsid w:val="00EC0A5C"/>
    <w:rsid w:val="00EC0A74"/>
    <w:rsid w:val="00EC396A"/>
    <w:rsid w:val="00EC3E05"/>
    <w:rsid w:val="00EE0057"/>
    <w:rsid w:val="00EE3F9F"/>
    <w:rsid w:val="00EE4488"/>
    <w:rsid w:val="00EF5E31"/>
    <w:rsid w:val="00EF7D89"/>
    <w:rsid w:val="00F019F1"/>
    <w:rsid w:val="00F01E30"/>
    <w:rsid w:val="00F03FA2"/>
    <w:rsid w:val="00F10455"/>
    <w:rsid w:val="00F12D23"/>
    <w:rsid w:val="00F130A1"/>
    <w:rsid w:val="00F160D5"/>
    <w:rsid w:val="00F20812"/>
    <w:rsid w:val="00F230B0"/>
    <w:rsid w:val="00F30942"/>
    <w:rsid w:val="00F31DA1"/>
    <w:rsid w:val="00F32C8D"/>
    <w:rsid w:val="00F32F15"/>
    <w:rsid w:val="00F346E7"/>
    <w:rsid w:val="00F357A4"/>
    <w:rsid w:val="00F36762"/>
    <w:rsid w:val="00F42256"/>
    <w:rsid w:val="00F448F5"/>
    <w:rsid w:val="00F45F20"/>
    <w:rsid w:val="00F5626B"/>
    <w:rsid w:val="00F56AAD"/>
    <w:rsid w:val="00F57C46"/>
    <w:rsid w:val="00F60554"/>
    <w:rsid w:val="00F65969"/>
    <w:rsid w:val="00F675FA"/>
    <w:rsid w:val="00F70D75"/>
    <w:rsid w:val="00F762CA"/>
    <w:rsid w:val="00F81CBF"/>
    <w:rsid w:val="00F838B0"/>
    <w:rsid w:val="00F84685"/>
    <w:rsid w:val="00F94C8A"/>
    <w:rsid w:val="00F94DC5"/>
    <w:rsid w:val="00F96E90"/>
    <w:rsid w:val="00FA7D5D"/>
    <w:rsid w:val="00FB3364"/>
    <w:rsid w:val="00FB5076"/>
    <w:rsid w:val="00FC147E"/>
    <w:rsid w:val="00FC3F7B"/>
    <w:rsid w:val="00FC41FC"/>
    <w:rsid w:val="00FC675D"/>
    <w:rsid w:val="00FC70A0"/>
    <w:rsid w:val="00FC7653"/>
    <w:rsid w:val="00FD1553"/>
    <w:rsid w:val="00FD33E9"/>
    <w:rsid w:val="00FD50A2"/>
    <w:rsid w:val="00FD54A6"/>
    <w:rsid w:val="00FD5827"/>
    <w:rsid w:val="00FD648B"/>
    <w:rsid w:val="00FE0A05"/>
    <w:rsid w:val="00FE1D9B"/>
    <w:rsid w:val="00FE2040"/>
    <w:rsid w:val="00FE2592"/>
    <w:rsid w:val="00FE279B"/>
    <w:rsid w:val="00FE6DB5"/>
    <w:rsid w:val="00FE759A"/>
    <w:rsid w:val="00FF24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C33E712"/>
  <w15:docId w15:val="{FC26853A-C7F4-410D-B238-6D48F4DA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33A1"/>
    <w:pPr>
      <w:spacing w:after="6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16749D"/>
    <w:pPr>
      <w:keepNext/>
      <w:spacing w:before="120"/>
      <w:outlineLvl w:val="0"/>
    </w:pPr>
    <w:rPr>
      <w:b/>
      <w:kern w:val="28"/>
      <w:sz w:val="28"/>
      <w:szCs w:val="28"/>
    </w:rPr>
  </w:style>
  <w:style w:type="paragraph" w:styleId="Heading2">
    <w:name w:val="heading 2"/>
    <w:next w:val="BodyText"/>
    <w:link w:val="Heading2Char"/>
    <w:qFormat/>
    <w:rsid w:val="0016749D"/>
    <w:pPr>
      <w:keepNext/>
      <w:spacing w:before="120" w:after="120"/>
      <w:outlineLvl w:val="1"/>
    </w:pPr>
    <w:rPr>
      <w:rFonts w:ascii="Arial" w:hAnsi="Arial"/>
      <w:b/>
      <w:noProof/>
      <w:sz w:val="24"/>
    </w:rPr>
  </w:style>
  <w:style w:type="paragraph" w:styleId="Heading3">
    <w:name w:val="heading 3"/>
    <w:basedOn w:val="Heading2"/>
    <w:next w:val="BodyText"/>
    <w:qFormat/>
    <w:rsid w:val="0016749D"/>
    <w:pPr>
      <w:numPr>
        <w:ilvl w:val="2"/>
        <w:numId w:val="1"/>
      </w:numPr>
      <w:tabs>
        <w:tab w:val="clear" w:pos="720"/>
        <w:tab w:val="num" w:pos="360"/>
      </w:tabs>
      <w:ind w:left="0" w:firstLine="5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4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6749D"/>
    <w:pPr>
      <w:tabs>
        <w:tab w:val="center" w:pos="4320"/>
        <w:tab w:val="right" w:pos="8640"/>
      </w:tabs>
    </w:pPr>
  </w:style>
  <w:style w:type="paragraph" w:customStyle="1" w:styleId="Heading">
    <w:name w:val="Heading"/>
    <w:rsid w:val="0016749D"/>
    <w:pPr>
      <w:jc w:val="center"/>
    </w:pPr>
    <w:rPr>
      <w:rFonts w:ascii="Arial" w:hAnsi="Arial"/>
      <w:b/>
      <w:kern w:val="28"/>
      <w:sz w:val="32"/>
      <w:szCs w:val="28"/>
    </w:rPr>
  </w:style>
  <w:style w:type="paragraph" w:customStyle="1" w:styleId="TableText">
    <w:name w:val="Table Text"/>
    <w:basedOn w:val="Normal"/>
    <w:rsid w:val="0016749D"/>
    <w:pPr>
      <w:spacing w:after="40"/>
    </w:pPr>
  </w:style>
  <w:style w:type="paragraph" w:styleId="BodyText">
    <w:name w:val="Body Text"/>
    <w:basedOn w:val="Normal"/>
    <w:link w:val="BodyTextChar"/>
    <w:rsid w:val="0016749D"/>
    <w:pPr>
      <w:spacing w:after="120"/>
    </w:pPr>
  </w:style>
  <w:style w:type="paragraph" w:customStyle="1" w:styleId="ListNumberTable">
    <w:name w:val="List Number Table"/>
    <w:basedOn w:val="Normal"/>
    <w:rsid w:val="0016749D"/>
    <w:pPr>
      <w:keepLines/>
      <w:spacing w:after="40"/>
      <w:ind w:left="360" w:hanging="360"/>
    </w:pPr>
  </w:style>
  <w:style w:type="paragraph" w:styleId="TOC1">
    <w:name w:val="toc 1"/>
    <w:basedOn w:val="Normal"/>
    <w:next w:val="Normal"/>
    <w:autoRedefine/>
    <w:uiPriority w:val="39"/>
    <w:rsid w:val="0016749D"/>
  </w:style>
  <w:style w:type="paragraph" w:styleId="TOC2">
    <w:name w:val="toc 2"/>
    <w:basedOn w:val="Normal"/>
    <w:next w:val="Normal"/>
    <w:autoRedefine/>
    <w:uiPriority w:val="39"/>
    <w:rsid w:val="0016749D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6749D"/>
    <w:pPr>
      <w:ind w:left="400"/>
    </w:pPr>
  </w:style>
  <w:style w:type="character" w:styleId="Hyperlink">
    <w:name w:val="Hyperlink"/>
    <w:uiPriority w:val="99"/>
    <w:rsid w:val="0016749D"/>
    <w:rPr>
      <w:color w:val="0000FF"/>
      <w:u w:val="single"/>
    </w:rPr>
  </w:style>
  <w:style w:type="paragraph" w:customStyle="1" w:styleId="BodyTextTable">
    <w:name w:val="Body Text Table"/>
    <w:basedOn w:val="BodyText"/>
    <w:rsid w:val="0016749D"/>
    <w:pPr>
      <w:spacing w:before="115" w:after="0"/>
    </w:pPr>
  </w:style>
  <w:style w:type="character" w:styleId="PageNumber">
    <w:name w:val="page number"/>
    <w:basedOn w:val="DefaultParagraphFont"/>
    <w:rsid w:val="0016749D"/>
  </w:style>
  <w:style w:type="character" w:customStyle="1" w:styleId="Heading2Char">
    <w:name w:val="Heading 2 Char"/>
    <w:link w:val="Heading2"/>
    <w:rsid w:val="0016749D"/>
    <w:rPr>
      <w:rFonts w:ascii="Arial" w:hAnsi="Arial"/>
      <w:b/>
      <w:noProof/>
      <w:sz w:val="24"/>
      <w:lang w:val="en-US" w:eastAsia="en-US" w:bidi="ar-SA"/>
    </w:rPr>
  </w:style>
  <w:style w:type="character" w:styleId="Emphasis">
    <w:name w:val="Emphasis"/>
    <w:qFormat/>
    <w:rsid w:val="0045460F"/>
    <w:rPr>
      <w:i/>
      <w:iCs/>
    </w:rPr>
  </w:style>
  <w:style w:type="table" w:styleId="TableGrid">
    <w:name w:val="Table Grid"/>
    <w:basedOn w:val="TableNormal"/>
    <w:rsid w:val="00334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">
    <w:name w:val="bulletedlist"/>
    <w:basedOn w:val="Normal"/>
    <w:rsid w:val="007B4EBC"/>
    <w:pPr>
      <w:numPr>
        <w:numId w:val="7"/>
      </w:numPr>
    </w:pPr>
  </w:style>
  <w:style w:type="paragraph" w:styleId="BalloonText">
    <w:name w:val="Balloon Text"/>
    <w:basedOn w:val="Normal"/>
    <w:semiHidden/>
    <w:rsid w:val="005410D3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BodyText"/>
    <w:rsid w:val="0044798D"/>
    <w:pPr>
      <w:keepLines/>
      <w:spacing w:before="120"/>
      <w:ind w:left="1440"/>
    </w:pPr>
    <w:rPr>
      <w:snapToGrid w:val="0"/>
      <w:color w:val="000000"/>
      <w:sz w:val="16"/>
    </w:rPr>
  </w:style>
  <w:style w:type="table" w:styleId="TableSimple1">
    <w:name w:val="Table Simple 1"/>
    <w:basedOn w:val="TableNormal"/>
    <w:rsid w:val="0044798D"/>
    <w:tblPr>
      <w:tblBorders>
        <w:top w:val="single" w:sz="12" w:space="0" w:color="808080"/>
        <w:bottom w:val="single" w:sz="12" w:space="0" w:color="80808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CSGBody">
    <w:name w:val="CSG Body"/>
    <w:basedOn w:val="Normal"/>
    <w:autoRedefine/>
    <w:rsid w:val="0016199F"/>
    <w:pPr>
      <w:spacing w:after="120"/>
    </w:pPr>
    <w:rPr>
      <w:rFonts w:cs="Arial"/>
      <w:sz w:val="18"/>
      <w:szCs w:val="16"/>
    </w:rPr>
  </w:style>
  <w:style w:type="paragraph" w:customStyle="1" w:styleId="CSGAuthorization">
    <w:name w:val="CSG Authorization"/>
    <w:basedOn w:val="CSGBody"/>
    <w:autoRedefine/>
    <w:rsid w:val="00C3177B"/>
    <w:rPr>
      <w:b/>
      <w:sz w:val="24"/>
      <w:szCs w:val="24"/>
      <w:lang w:val="en-GB"/>
    </w:rPr>
  </w:style>
  <w:style w:type="paragraph" w:customStyle="1" w:styleId="HeadingNotinTOC">
    <w:name w:val="Heading Not in TOC"/>
    <w:basedOn w:val="Heading1"/>
    <w:rsid w:val="0073559F"/>
    <w:pPr>
      <w:spacing w:before="360" w:after="360"/>
      <w:ind w:left="720" w:hanging="720"/>
    </w:pPr>
    <w:rPr>
      <w:color w:val="808080"/>
      <w:kern w:val="0"/>
      <w:sz w:val="36"/>
      <w:szCs w:val="56"/>
    </w:rPr>
  </w:style>
  <w:style w:type="character" w:customStyle="1" w:styleId="FooterChar">
    <w:name w:val="Footer Char"/>
    <w:link w:val="Footer"/>
    <w:uiPriority w:val="99"/>
    <w:rsid w:val="00B10224"/>
    <w:rPr>
      <w:rFonts w:ascii="Arial" w:hAnsi="Arial"/>
    </w:rPr>
  </w:style>
  <w:style w:type="table" w:styleId="TableTheme">
    <w:name w:val="Table Theme"/>
    <w:basedOn w:val="TableNormal"/>
    <w:rsid w:val="00B00BB2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B00BB2"/>
    <w:pPr>
      <w:spacing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8">
    <w:name w:val="Table List 8"/>
    <w:basedOn w:val="TableNormal"/>
    <w:rsid w:val="00B00BB2"/>
    <w:pPr>
      <w:spacing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7">
    <w:name w:val="Table List 7"/>
    <w:basedOn w:val="TableNormal"/>
    <w:rsid w:val="00B00BB2"/>
    <w:pPr>
      <w:spacing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5">
    <w:name w:val="Table List 5"/>
    <w:basedOn w:val="TableNormal"/>
    <w:rsid w:val="00B00BB2"/>
    <w:pPr>
      <w:spacing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B00BB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1D1435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eWeb1">
    <w:name w:val="Table Web 1"/>
    <w:basedOn w:val="TableNormal"/>
    <w:rsid w:val="00FC70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57879"/>
    <w:pPr>
      <w:spacing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ing1Char">
    <w:name w:val="Heading 1 Char"/>
    <w:link w:val="Heading1"/>
    <w:rsid w:val="005F0C43"/>
    <w:rPr>
      <w:rFonts w:ascii="Arial" w:hAnsi="Arial"/>
      <w:b/>
      <w:kern w:val="28"/>
      <w:sz w:val="28"/>
      <w:szCs w:val="28"/>
    </w:rPr>
  </w:style>
  <w:style w:type="character" w:customStyle="1" w:styleId="BodyTextChar">
    <w:name w:val="Body Text Char"/>
    <w:link w:val="BodyText"/>
    <w:rsid w:val="00910E12"/>
    <w:rPr>
      <w:rFonts w:ascii="Arial" w:hAnsi="Arial"/>
    </w:rPr>
  </w:style>
  <w:style w:type="table" w:customStyle="1" w:styleId="LightList-Accent11">
    <w:name w:val="Light List - Accent 11"/>
    <w:basedOn w:val="TableNormal"/>
    <w:uiPriority w:val="61"/>
    <w:rsid w:val="00FC147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Heading">
    <w:name w:val="TOC Heading"/>
    <w:basedOn w:val="Heading1"/>
    <w:next w:val="Normal"/>
    <w:uiPriority w:val="39"/>
    <w:qFormat/>
    <w:rsid w:val="004A0FCB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</w:rPr>
  </w:style>
  <w:style w:type="paragraph" w:styleId="Revision">
    <w:name w:val="Revision"/>
    <w:hidden/>
    <w:uiPriority w:val="99"/>
    <w:semiHidden/>
    <w:rsid w:val="00A10A66"/>
    <w:rPr>
      <w:rFonts w:ascii="Arial" w:hAnsi="Arial"/>
    </w:rPr>
  </w:style>
  <w:style w:type="paragraph" w:styleId="TOC9">
    <w:name w:val="toc 9"/>
    <w:basedOn w:val="Normal"/>
    <w:next w:val="Normal"/>
    <w:autoRedefine/>
    <w:rsid w:val="0067014D"/>
    <w:pPr>
      <w:ind w:left="1600"/>
    </w:pPr>
  </w:style>
  <w:style w:type="paragraph" w:styleId="DocumentMap">
    <w:name w:val="Document Map"/>
    <w:basedOn w:val="Normal"/>
    <w:link w:val="DocumentMapChar"/>
    <w:rsid w:val="004C0B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C0B56"/>
    <w:rPr>
      <w:rFonts w:ascii="Tahoma" w:hAnsi="Tahoma" w:cs="Tahoma"/>
      <w:sz w:val="16"/>
      <w:szCs w:val="16"/>
    </w:rPr>
  </w:style>
  <w:style w:type="table" w:customStyle="1" w:styleId="PlainTable31">
    <w:name w:val="Plain Table 31"/>
    <w:basedOn w:val="TableNormal"/>
    <w:uiPriority w:val="43"/>
    <w:rsid w:val="00FD58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FD58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FD58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B31B9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B31B9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3551B"/>
    <w:pPr>
      <w:spacing w:after="0"/>
      <w:ind w:left="720"/>
    </w:pPr>
    <w:rPr>
      <w:rFonts w:ascii="Calibri" w:eastAsiaTheme="minorHAnsi" w:hAnsi="Calibri"/>
    </w:rPr>
  </w:style>
  <w:style w:type="table" w:customStyle="1" w:styleId="GridTable7Colorful-Accent61">
    <w:name w:val="Grid Table 7 Colorful - Accent 61"/>
    <w:basedOn w:val="TableNormal"/>
    <w:uiPriority w:val="52"/>
    <w:rsid w:val="00A868D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A868D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61">
    <w:name w:val="List Table 6 Colorful - Accent 61"/>
    <w:basedOn w:val="TableNormal"/>
    <w:uiPriority w:val="51"/>
    <w:rsid w:val="00A868D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868D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DesignNormalChar">
    <w:name w:val="DesignNormal Char"/>
    <w:basedOn w:val="DefaultParagraphFont"/>
    <w:link w:val="DesignNormal"/>
    <w:locked/>
    <w:rsid w:val="00425687"/>
    <w:rPr>
      <w:rFonts w:ascii="Arial" w:eastAsiaTheme="majorEastAsia" w:hAnsi="Arial" w:cs="Arial"/>
      <w:b/>
      <w:iCs/>
      <w:noProof/>
      <w:color w:val="365F91" w:themeColor="accent1" w:themeShade="BF"/>
      <w:sz w:val="24"/>
      <w:szCs w:val="26"/>
    </w:rPr>
  </w:style>
  <w:style w:type="paragraph" w:customStyle="1" w:styleId="DesignNormal">
    <w:name w:val="DesignNormal"/>
    <w:basedOn w:val="Normal"/>
    <w:link w:val="DesignNormalChar"/>
    <w:qFormat/>
    <w:rsid w:val="00425687"/>
    <w:rPr>
      <w:rFonts w:eastAsiaTheme="majorEastAsia" w:cs="Arial"/>
      <w:b/>
      <w:iCs/>
      <w:noProof/>
      <w:color w:val="365F91" w:themeColor="accent1" w:themeShade="BF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50B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rtel\Documents\Customers\ZTR\EST%20ZTR%20CRM%20Integration%20Project%20MBartel%20Rev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b83567e-776f-4eaf-a5d5-804970af47bc">KU2HHXFDRWRE-1-1479</_dlc_DocId>
    <_dlc_DocIdUrl xmlns="8b83567e-776f-4eaf-a5d5-804970af47bc">
      <Url>https://admin.sixspartners.com/_layouts/DocIdRedir.aspx?ID=KU2HHXFDRWRE-1-1479</Url>
      <Description>KU2HHXFDRWRE-1-1479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B7A563FEAD44DBF741394D2674360" ma:contentTypeVersion="1" ma:contentTypeDescription="Create a new document." ma:contentTypeScope="" ma:versionID="37f19cf67ddc45578ed9e419c4eedaa2">
  <xsd:schema xmlns:xsd="http://www.w3.org/2001/XMLSchema" xmlns:xs="http://www.w3.org/2001/XMLSchema" xmlns:p="http://schemas.microsoft.com/office/2006/metadata/properties" xmlns:ns2="8b83567e-776f-4eaf-a5d5-804970af47bc" targetNamespace="http://schemas.microsoft.com/office/2006/metadata/properties" ma:root="true" ma:fieldsID="9d7196233dffdba09bcfb1d691a7be78" ns2:_="">
    <xsd:import namespace="8b83567e-776f-4eaf-a5d5-804970af47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3567e-776f-4eaf-a5d5-804970af47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F2027-DF8D-40E4-8705-0BD1405E5AF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83567e-776f-4eaf-a5d5-804970af47b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2A46770-BF29-42D4-9B8B-DB9FEE77E3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AA235-3FAD-4D83-8B88-8DA0943C6B1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5F4C91-DED2-4F3E-BD11-A04D6735A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3567e-776f-4eaf-a5d5-804970af4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 ZTR CRM Integration Project MBartel Rev 1</Template>
  <TotalTime>25</TotalTime>
  <Pages>2</Pages>
  <Words>145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Services Estimate Form</vt:lpstr>
    </vt:vector>
  </TitlesOfParts>
  <Company>Customer Not Specified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Services Estimate Form</dc:title>
  <dc:creator>Monique Bartel</dc:creator>
  <cp:lastModifiedBy>Waffqle Driggers</cp:lastModifiedBy>
  <cp:revision>3</cp:revision>
  <cp:lastPrinted>2017-07-19T02:22:00Z</cp:lastPrinted>
  <dcterms:created xsi:type="dcterms:W3CDTF">2018-02-13T14:26:00Z</dcterms:created>
  <dcterms:modified xsi:type="dcterms:W3CDTF">2018-02-13T14:50:00Z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 linkTarget="CurrentRevision">
    <vt:lpwstr/>
  </property>
  <property fmtid="{D5CDD505-2E9C-101B-9397-08002B2CF9AE}" pid="3" name="ContentTypeId">
    <vt:lpwstr>0x0101008B6B7A563FEAD44DBF741394D2674360</vt:lpwstr>
  </property>
  <property fmtid="{D5CDD505-2E9C-101B-9397-08002B2CF9AE}" pid="4" name="ContentType">
    <vt:lpwstr>Document</vt:lpwstr>
  </property>
  <property fmtid="{D5CDD505-2E9C-101B-9397-08002B2CF9AE}" pid="5" name="_dlc_DocIdItemGuid">
    <vt:lpwstr>bca10c69-04f1-4203-9046-b0e3251beafc</vt:lpwstr>
  </property>
</Properties>
</file>